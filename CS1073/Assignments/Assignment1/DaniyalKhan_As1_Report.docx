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FF21" w14:textId="77777777" w:rsidR="004F4826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Course: CS1073</w:t>
      </w:r>
      <w:r w:rsidRPr="00D45E07">
        <w:rPr>
          <w:rFonts w:ascii="Courier New" w:hAnsi="Courier New" w:cs="Courier New"/>
          <w:b/>
          <w:bCs/>
          <w:sz w:val="28"/>
          <w:szCs w:val="28"/>
        </w:rPr>
        <w:br/>
        <w:t>Section: FR03</w:t>
      </w:r>
      <w:r w:rsidR="004E6BD1">
        <w:rPr>
          <w:rFonts w:ascii="Courier New" w:hAnsi="Courier New" w:cs="Courier New"/>
          <w:b/>
          <w:bCs/>
          <w:sz w:val="28"/>
          <w:szCs w:val="28"/>
        </w:rPr>
        <w:t>B</w:t>
      </w:r>
    </w:p>
    <w:p w14:paraId="718E64A2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Assignment #1</w:t>
      </w:r>
    </w:p>
    <w:p w14:paraId="7EB79E46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</w:p>
    <w:p w14:paraId="653FD432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45E07">
        <w:rPr>
          <w:rFonts w:ascii="Courier New" w:hAnsi="Courier New" w:cs="Courier New"/>
          <w:b/>
          <w:bCs/>
          <w:sz w:val="28"/>
          <w:szCs w:val="28"/>
        </w:rPr>
        <w:t>Daniyal</w:t>
      </w:r>
      <w:proofErr w:type="spellEnd"/>
      <w:r w:rsidRPr="00D45E07">
        <w:rPr>
          <w:rFonts w:ascii="Courier New" w:hAnsi="Courier New" w:cs="Courier New"/>
          <w:b/>
          <w:bCs/>
          <w:sz w:val="28"/>
          <w:szCs w:val="28"/>
        </w:rPr>
        <w:t xml:space="preserve"> Faheem Khan</w:t>
      </w:r>
    </w:p>
    <w:p w14:paraId="5CBC6A3D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3765942</w:t>
      </w:r>
    </w:p>
    <w:p w14:paraId="43448B77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7A71DE3" w14:textId="77777777" w:rsidR="00D45E07" w:rsidRP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1325626" w14:textId="77777777" w:rsidR="00D45E07" w:rsidRDefault="00D45E07">
      <w:pPr>
        <w:rPr>
          <w:sz w:val="28"/>
          <w:szCs w:val="28"/>
        </w:rPr>
      </w:pPr>
    </w:p>
    <w:p w14:paraId="231FAAA0" w14:textId="77777777" w:rsidR="00D45E07" w:rsidRDefault="00D45E07">
      <w:pPr>
        <w:rPr>
          <w:sz w:val="28"/>
          <w:szCs w:val="28"/>
        </w:rPr>
      </w:pPr>
    </w:p>
    <w:p w14:paraId="10E1862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6E471B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4EA5FE0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E6D06A4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7A49B92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0F0E94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53266AA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9997D1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6060ECCA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168F0E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1EDA60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5064C0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D9FA1D0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00F9505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0D4CAFE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E7C3482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DF74EF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39C788D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4C97C95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0BD454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817BD3D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1C39E2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8974BEF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F48DCC7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94A86AC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B1D602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0FEB90B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70DC506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64C2B7B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32CDF4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B7E9F95" w14:textId="77777777" w:rsid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Question Number I:</w:t>
      </w:r>
    </w:p>
    <w:p w14:paraId="13BCC31D" w14:textId="77777777" w:rsid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</w:p>
    <w:p w14:paraId="3A65FA51" w14:textId="7770F0DE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Navigate to the entrance</w:t>
      </w:r>
      <w:r w:rsidR="0010334E">
        <w:rPr>
          <w:rFonts w:ascii="Courier New" w:hAnsi="Courier New" w:cs="Courier New"/>
          <w:sz w:val="28"/>
          <w:szCs w:val="28"/>
        </w:rPr>
        <w:t>/exit</w:t>
      </w:r>
      <w:r>
        <w:rPr>
          <w:rFonts w:ascii="Courier New" w:hAnsi="Courier New" w:cs="Courier New"/>
          <w:sz w:val="28"/>
          <w:szCs w:val="28"/>
        </w:rPr>
        <w:t xml:space="preserve"> of Head Hall</w:t>
      </w:r>
      <w:r w:rsidR="0010334E">
        <w:rPr>
          <w:rFonts w:ascii="Courier New" w:hAnsi="Courier New" w:cs="Courier New"/>
          <w:sz w:val="28"/>
          <w:szCs w:val="28"/>
        </w:rPr>
        <w:t xml:space="preserve"> using the exit signs</w:t>
      </w:r>
      <w:r>
        <w:rPr>
          <w:rFonts w:ascii="Courier New" w:hAnsi="Courier New" w:cs="Courier New"/>
          <w:sz w:val="28"/>
          <w:szCs w:val="28"/>
        </w:rPr>
        <w:t>.</w:t>
      </w:r>
      <w:r w:rsidR="00765C74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4B95FAEA" w14:textId="3774A859" w:rsidR="00765C74" w:rsidRPr="00765C74" w:rsidRDefault="00765C74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Find the map of Head Hall</w:t>
      </w:r>
      <w:r w:rsidR="002A45D3">
        <w:rPr>
          <w:rFonts w:ascii="Courier New" w:hAnsi="Courier New" w:cs="Courier New"/>
          <w:sz w:val="28"/>
          <w:szCs w:val="28"/>
        </w:rPr>
        <w:t xml:space="preserve"> there</w:t>
      </w:r>
      <w:r>
        <w:rPr>
          <w:rFonts w:ascii="Courier New" w:hAnsi="Courier New" w:cs="Courier New"/>
          <w:sz w:val="28"/>
          <w:szCs w:val="28"/>
        </w:rPr>
        <w:t>.</w:t>
      </w:r>
    </w:p>
    <w:p w14:paraId="53C7B281" w14:textId="116B2046" w:rsidR="00765C74" w:rsidRPr="00765C74" w:rsidRDefault="00765C74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Figure out which floor the room E-128 is at</w:t>
      </w:r>
      <w:r w:rsidR="002C17D8">
        <w:rPr>
          <w:rFonts w:ascii="Courier New" w:hAnsi="Courier New" w:cs="Courier New"/>
          <w:sz w:val="28"/>
          <w:szCs w:val="28"/>
        </w:rPr>
        <w:t xml:space="preserve"> using      the map.</w:t>
      </w:r>
    </w:p>
    <w:p w14:paraId="0084DC2C" w14:textId="55C1CAE9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Check the location of the room E-128 on that floor (how many left and right turns) using the same map.</w:t>
      </w:r>
    </w:p>
    <w:p w14:paraId="66D670CB" w14:textId="3F9EA21F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Follow the directions you learnt but if still not able to find the room, ask somebody for directions.</w:t>
      </w:r>
    </w:p>
    <w:p w14:paraId="2F17F45A" w14:textId="672AA438" w:rsidR="00D45E07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Once at the door of E-128, enter the room.</w:t>
      </w:r>
      <w:r w:rsidR="00D45E07" w:rsidRPr="00ED2566">
        <w:rPr>
          <w:rFonts w:ascii="Courier New" w:hAnsi="Courier New" w:cs="Courier New"/>
          <w:b/>
          <w:bCs/>
          <w:sz w:val="28"/>
          <w:szCs w:val="28"/>
        </w:rPr>
        <w:br/>
      </w:r>
    </w:p>
    <w:p w14:paraId="6AE1DDA6" w14:textId="77777777" w:rsidR="00307513" w:rsidRDefault="00307513" w:rsidP="00307513">
      <w:pPr>
        <w:rPr>
          <w:rFonts w:ascii="Courier New" w:hAnsi="Courier New" w:cs="Courier New"/>
          <w:b/>
          <w:bCs/>
        </w:rPr>
      </w:pPr>
    </w:p>
    <w:p w14:paraId="053D32C2" w14:textId="77777777" w:rsidR="002A45D3" w:rsidRDefault="002A45D3" w:rsidP="00307513">
      <w:pPr>
        <w:rPr>
          <w:rFonts w:ascii="Courier New" w:hAnsi="Courier New" w:cs="Courier New"/>
          <w:b/>
          <w:bCs/>
        </w:rPr>
      </w:pPr>
    </w:p>
    <w:p w14:paraId="2252380D" w14:textId="77777777" w:rsidR="00307513" w:rsidRPr="002A45D3" w:rsidRDefault="00307513" w:rsidP="0030751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DD90F32" w14:textId="042F5421" w:rsidR="00307513" w:rsidRDefault="00307513" w:rsidP="00307513">
      <w:p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b/>
          <w:bCs/>
          <w:sz w:val="28"/>
          <w:szCs w:val="28"/>
        </w:rPr>
        <w:t>Question Number II:</w:t>
      </w:r>
    </w:p>
    <w:p w14:paraId="470504A1" w14:textId="718B58CB" w:rsidR="002A45D3" w:rsidRPr="002A45D3" w:rsidRDefault="002A45D3" w:rsidP="0030751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Part A:</w:t>
      </w:r>
    </w:p>
    <w:p w14:paraId="72A60942" w14:textId="77777777" w:rsidR="00307513" w:rsidRDefault="00307513" w:rsidP="00307513">
      <w:pPr>
        <w:rPr>
          <w:rFonts w:ascii="Courier New" w:hAnsi="Courier New" w:cs="Courier New"/>
          <w:b/>
          <w:bCs/>
        </w:rPr>
      </w:pPr>
    </w:p>
    <w:p w14:paraId="0E301B04" w14:textId="032980A4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Babbage house leader will take the Hopper </w:t>
      </w:r>
      <w:r w:rsidR="002C17D8" w:rsidRPr="002A45D3">
        <w:rPr>
          <w:rFonts w:ascii="Courier New" w:hAnsi="Courier New" w:cs="Courier New"/>
          <w:sz w:val="28"/>
          <w:szCs w:val="28"/>
        </w:rPr>
        <w:t>h</w:t>
      </w:r>
      <w:r w:rsidRPr="002A45D3">
        <w:rPr>
          <w:rFonts w:ascii="Courier New" w:hAnsi="Courier New" w:cs="Courier New"/>
          <w:sz w:val="28"/>
          <w:szCs w:val="28"/>
        </w:rPr>
        <w:t>ouse leader to Currie Center, and it will take 2 minutes.</w:t>
      </w:r>
    </w:p>
    <w:p w14:paraId="57E628A3" w14:textId="16A73E5A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>The Babbage house leader will make the trip back to SUB in 1 minute.</w:t>
      </w:r>
    </w:p>
    <w:p w14:paraId="24A3E4E6" w14:textId="5B62E710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</w:t>
      </w:r>
      <w:r w:rsidR="002C17D8" w:rsidRPr="002A45D3">
        <w:rPr>
          <w:rFonts w:ascii="Courier New" w:hAnsi="Courier New" w:cs="Courier New"/>
          <w:sz w:val="28"/>
          <w:szCs w:val="28"/>
        </w:rPr>
        <w:t>Knuth house leader will now take the Turing house leader to Currie Center, and it will take 8 minutes</w:t>
      </w:r>
      <w:r w:rsidRPr="002A45D3">
        <w:rPr>
          <w:rFonts w:ascii="Courier New" w:hAnsi="Courier New" w:cs="Courier New"/>
          <w:sz w:val="28"/>
          <w:szCs w:val="28"/>
        </w:rPr>
        <w:t>.</w:t>
      </w:r>
    </w:p>
    <w:p w14:paraId="6FD388D1" w14:textId="301B0C0D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</w:t>
      </w:r>
      <w:r w:rsidR="002C17D8" w:rsidRPr="002A45D3">
        <w:rPr>
          <w:rFonts w:ascii="Courier New" w:hAnsi="Courier New" w:cs="Courier New"/>
          <w:sz w:val="28"/>
          <w:szCs w:val="28"/>
        </w:rPr>
        <w:t>Hopper house leader</w:t>
      </w:r>
      <w:r w:rsidRPr="002A45D3">
        <w:rPr>
          <w:rFonts w:ascii="Courier New" w:hAnsi="Courier New" w:cs="Courier New"/>
          <w:sz w:val="28"/>
          <w:szCs w:val="28"/>
        </w:rPr>
        <w:t xml:space="preserve"> will make the trip back to SUB in </w:t>
      </w:r>
      <w:r w:rsidR="002C17D8" w:rsidRPr="002A45D3">
        <w:rPr>
          <w:rFonts w:ascii="Courier New" w:hAnsi="Courier New" w:cs="Courier New"/>
          <w:sz w:val="28"/>
          <w:szCs w:val="28"/>
        </w:rPr>
        <w:t>2 minutes</w:t>
      </w:r>
      <w:r w:rsidRPr="002A45D3">
        <w:rPr>
          <w:rFonts w:ascii="Courier New" w:hAnsi="Courier New" w:cs="Courier New"/>
          <w:sz w:val="28"/>
          <w:szCs w:val="28"/>
        </w:rPr>
        <w:t>.</w:t>
      </w:r>
    </w:p>
    <w:p w14:paraId="42ABA5AA" w14:textId="6A592ABC" w:rsidR="00307513" w:rsidRPr="002A45D3" w:rsidRDefault="002C17D8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>The Babbage house leader and Hopper house leader can now go together to Currie Center in 2 minutes.</w:t>
      </w:r>
    </w:p>
    <w:p w14:paraId="11C7FC98" w14:textId="77777777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5A4BDC7C" w14:textId="2E05C451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Part B:</w:t>
      </w:r>
    </w:p>
    <w:p w14:paraId="2EFD3B4F" w14:textId="3229F16F" w:rsidR="002A45D3" w:rsidRDefault="002A45D3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3DF49687" w14:textId="3CD8D40E" w:rsidR="00887787" w:rsidRPr="005F260F" w:rsidRDefault="00A024A6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Move small pancake to</w:t>
      </w:r>
      <w:r w:rsidR="005F260F">
        <w:rPr>
          <w:rFonts w:ascii="Courier New" w:hAnsi="Courier New" w:cs="Courier New"/>
          <w:sz w:val="28"/>
          <w:szCs w:val="28"/>
        </w:rPr>
        <w:t xml:space="preserve"> </w:t>
      </w:r>
      <w:r w:rsidR="00D72A3C">
        <w:rPr>
          <w:rFonts w:ascii="Courier New" w:hAnsi="Courier New" w:cs="Courier New"/>
          <w:sz w:val="28"/>
          <w:szCs w:val="28"/>
        </w:rPr>
        <w:t>right plate</w:t>
      </w:r>
      <w:r w:rsidR="005F260F">
        <w:rPr>
          <w:rFonts w:ascii="Courier New" w:hAnsi="Courier New" w:cs="Courier New"/>
          <w:sz w:val="28"/>
          <w:szCs w:val="28"/>
        </w:rPr>
        <w:t>.</w:t>
      </w:r>
    </w:p>
    <w:p w14:paraId="553500C8" w14:textId="26604B60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C2C47">
        <w:rPr>
          <w:rFonts w:ascii="Courier New" w:hAnsi="Courier New" w:cs="Courier New"/>
          <w:sz w:val="28"/>
          <w:szCs w:val="28"/>
        </w:rPr>
        <w:t xml:space="preserve">Move medium pancake to </w:t>
      </w:r>
      <w:r w:rsidR="0046466E">
        <w:rPr>
          <w:rFonts w:ascii="Courier New" w:hAnsi="Courier New" w:cs="Courier New"/>
          <w:sz w:val="28"/>
          <w:szCs w:val="28"/>
        </w:rPr>
        <w:t>middle</w:t>
      </w:r>
      <w:r w:rsidR="00D72A3C">
        <w:rPr>
          <w:rFonts w:ascii="Courier New" w:hAnsi="Courier New" w:cs="Courier New"/>
          <w:sz w:val="28"/>
          <w:szCs w:val="28"/>
        </w:rPr>
        <w:t xml:space="preserve"> plate</w:t>
      </w:r>
      <w:r w:rsidR="002C2C47">
        <w:rPr>
          <w:rFonts w:ascii="Courier New" w:hAnsi="Courier New" w:cs="Courier New"/>
          <w:sz w:val="28"/>
          <w:szCs w:val="28"/>
        </w:rPr>
        <w:t>.</w:t>
      </w:r>
    </w:p>
    <w:p w14:paraId="22B34C32" w14:textId="3F8C88BD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Move </w:t>
      </w:r>
      <w:r w:rsidR="000B45F1">
        <w:rPr>
          <w:rFonts w:ascii="Courier New" w:hAnsi="Courier New" w:cs="Courier New"/>
          <w:sz w:val="28"/>
          <w:szCs w:val="28"/>
        </w:rPr>
        <w:t xml:space="preserve">small pancake to </w:t>
      </w:r>
      <w:r w:rsidR="0046466E">
        <w:rPr>
          <w:rFonts w:ascii="Courier New" w:hAnsi="Courier New" w:cs="Courier New"/>
          <w:sz w:val="28"/>
          <w:szCs w:val="28"/>
        </w:rPr>
        <w:t>middle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35F058D2" w14:textId="5458E885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 xml:space="preserve">Move large 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50BE21BF" w14:textId="5266BA7A" w:rsidR="005F260F" w:rsidRPr="007D25F7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 xml:space="preserve">Move small pancake to </w:t>
      </w:r>
      <w:r w:rsidR="0046466E">
        <w:rPr>
          <w:rFonts w:ascii="Courier New" w:hAnsi="Courier New" w:cs="Courier New"/>
          <w:sz w:val="28"/>
          <w:szCs w:val="28"/>
        </w:rPr>
        <w:t>left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77842ED9" w14:textId="4B417ED6" w:rsidR="007D25F7" w:rsidRPr="00947642" w:rsidRDefault="007D25F7" w:rsidP="00947642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>Mov</w:t>
      </w:r>
      <w:r w:rsidR="00947642">
        <w:rPr>
          <w:rFonts w:ascii="Courier New" w:hAnsi="Courier New" w:cs="Courier New"/>
          <w:sz w:val="28"/>
          <w:szCs w:val="28"/>
        </w:rPr>
        <w:t xml:space="preserve">e </w:t>
      </w:r>
      <w:r w:rsidR="0046466E">
        <w:rPr>
          <w:rFonts w:ascii="Courier New" w:hAnsi="Courier New" w:cs="Courier New"/>
          <w:sz w:val="28"/>
          <w:szCs w:val="28"/>
        </w:rPr>
        <w:t xml:space="preserve">medium </w:t>
      </w:r>
      <w:r w:rsidR="00947642">
        <w:rPr>
          <w:rFonts w:ascii="Courier New" w:hAnsi="Courier New" w:cs="Courier New"/>
          <w:sz w:val="28"/>
          <w:szCs w:val="28"/>
        </w:rPr>
        <w:t xml:space="preserve">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947642">
        <w:rPr>
          <w:rFonts w:ascii="Courier New" w:hAnsi="Courier New" w:cs="Courier New"/>
          <w:sz w:val="28"/>
          <w:szCs w:val="28"/>
        </w:rPr>
        <w:t xml:space="preserve"> plate.</w:t>
      </w:r>
    </w:p>
    <w:p w14:paraId="63AD3BDC" w14:textId="7270987D" w:rsidR="00887787" w:rsidRPr="0046466E" w:rsidRDefault="007D25F7" w:rsidP="0046466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47642">
        <w:rPr>
          <w:rFonts w:ascii="Courier New" w:hAnsi="Courier New" w:cs="Courier New"/>
          <w:sz w:val="28"/>
          <w:szCs w:val="28"/>
        </w:rPr>
        <w:t xml:space="preserve">Move </w:t>
      </w:r>
      <w:r w:rsidR="000F42E4">
        <w:rPr>
          <w:rFonts w:ascii="Courier New" w:hAnsi="Courier New" w:cs="Courier New"/>
          <w:sz w:val="28"/>
          <w:szCs w:val="28"/>
        </w:rPr>
        <w:t xml:space="preserve">small 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0F42E4">
        <w:rPr>
          <w:rFonts w:ascii="Courier New" w:hAnsi="Courier New" w:cs="Courier New"/>
          <w:sz w:val="28"/>
          <w:szCs w:val="28"/>
        </w:rPr>
        <w:t xml:space="preserve"> plate.</w:t>
      </w:r>
    </w:p>
    <w:p w14:paraId="3CC5C324" w14:textId="77777777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72967227" w14:textId="55EE0104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b/>
          <w:bCs/>
          <w:sz w:val="28"/>
          <w:szCs w:val="28"/>
        </w:rPr>
        <w:t>Question Number II</w:t>
      </w:r>
      <w:r>
        <w:rPr>
          <w:rFonts w:ascii="Courier New" w:hAnsi="Courier New" w:cs="Courier New"/>
          <w:b/>
          <w:bCs/>
          <w:sz w:val="28"/>
          <w:szCs w:val="28"/>
        </w:rPr>
        <w:t>I</w:t>
      </w:r>
      <w:r w:rsidRPr="002A45D3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669F2A0C" w14:textId="09496414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587BCA45" w14:textId="07CD360C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/** </w:t>
      </w:r>
    </w:p>
    <w:p w14:paraId="200B9DD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@author </w:t>
      </w:r>
      <w:proofErr w:type="spellStart"/>
      <w:r w:rsidRPr="00887787">
        <w:rPr>
          <w:rFonts w:ascii="Courier New" w:hAnsi="Courier New" w:cs="Courier New"/>
          <w:sz w:val="28"/>
          <w:szCs w:val="28"/>
        </w:rPr>
        <w:t>Daniyal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 Khan 3765942</w:t>
      </w:r>
    </w:p>
    <w:p w14:paraId="78B34D12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**/</w:t>
      </w:r>
    </w:p>
    <w:p w14:paraId="11A09112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</w:p>
    <w:p w14:paraId="57EA17CF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public class Initials {</w:t>
      </w:r>
    </w:p>
    <w:p w14:paraId="4AA049D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public static void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String[] </w:t>
      </w:r>
      <w:proofErr w:type="spellStart"/>
      <w:r w:rsidRPr="00887787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) {</w:t>
      </w:r>
    </w:p>
    <w:p w14:paraId="023DE805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     * 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BFAC7A8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*        *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A4894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       *    *");</w:t>
      </w:r>
    </w:p>
    <w:p w14:paraId="314F50B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*      *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D8A5E5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("*    *    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>");</w:t>
      </w:r>
    </w:p>
    <w:p w14:paraId="7461101D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*    **"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B42524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*     *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C01B29C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("*   *     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>");</w:t>
      </w:r>
    </w:p>
    <w:p w14:paraId="682E1763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       *   *");</w:t>
      </w:r>
    </w:p>
    <w:p w14:paraId="4B440F73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*        *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D118A7E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     *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4FAC3D6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ab/>
        <w:t>}</w:t>
      </w:r>
    </w:p>
    <w:p w14:paraId="4684EDE2" w14:textId="5337CE32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}</w:t>
      </w:r>
    </w:p>
    <w:p w14:paraId="43D8413F" w14:textId="77777777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E5929EC" w14:textId="77777777" w:rsidR="00D24FE0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EAE2360" w14:textId="77777777" w:rsidR="00D24FE0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2C9209B2" w14:textId="230207BF" w:rsidR="00D24FE0" w:rsidRPr="00D24FE0" w:rsidRDefault="00D24FE0" w:rsidP="002A45D3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// Image of terminal </w:t>
      </w:r>
      <w:r w:rsidR="0047083B">
        <w:rPr>
          <w:rFonts w:ascii="Courier New" w:hAnsi="Courier New" w:cs="Courier New"/>
          <w:i/>
          <w:iCs/>
          <w:sz w:val="28"/>
          <w:szCs w:val="28"/>
        </w:rPr>
        <w:t>is attached below</w:t>
      </w:r>
    </w:p>
    <w:p w14:paraId="7B658DC9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BDE5A8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1727D3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13C1F6EC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5CA32BAD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5EC4F88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A7E580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4BFE53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EEAE861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87A853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FC09A95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9581364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19D2497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F07558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6BB0B1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E45764E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4F047944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E8375C4" w14:textId="56DCB376" w:rsidR="00855544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6BDD88BC" wp14:editId="2400A10B">
            <wp:extent cx="5943600" cy="4849495"/>
            <wp:effectExtent l="0" t="0" r="0" b="1905"/>
            <wp:docPr id="13240867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673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FCD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DA3A8B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BCEFAA" w14:textId="077494EB" w:rsidR="00C76B0B" w:rsidRPr="002A45D3" w:rsidRDefault="00C76B0B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sectPr w:rsidR="00C76B0B" w:rsidRPr="002A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7B3"/>
    <w:multiLevelType w:val="hybridMultilevel"/>
    <w:tmpl w:val="F43C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E9"/>
    <w:multiLevelType w:val="hybridMultilevel"/>
    <w:tmpl w:val="5FAA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1AE7"/>
    <w:multiLevelType w:val="hybridMultilevel"/>
    <w:tmpl w:val="07E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07B"/>
    <w:multiLevelType w:val="hybridMultilevel"/>
    <w:tmpl w:val="9DBC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6B4F"/>
    <w:multiLevelType w:val="hybridMultilevel"/>
    <w:tmpl w:val="AC04C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6D71"/>
    <w:multiLevelType w:val="hybridMultilevel"/>
    <w:tmpl w:val="B90E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5AC"/>
    <w:multiLevelType w:val="hybridMultilevel"/>
    <w:tmpl w:val="FEF4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7812">
    <w:abstractNumId w:val="5"/>
  </w:num>
  <w:num w:numId="2" w16cid:durableId="1719475968">
    <w:abstractNumId w:val="2"/>
  </w:num>
  <w:num w:numId="3" w16cid:durableId="44331491">
    <w:abstractNumId w:val="4"/>
  </w:num>
  <w:num w:numId="4" w16cid:durableId="1941638951">
    <w:abstractNumId w:val="6"/>
  </w:num>
  <w:num w:numId="5" w16cid:durableId="861630350">
    <w:abstractNumId w:val="0"/>
  </w:num>
  <w:num w:numId="6" w16cid:durableId="1467501801">
    <w:abstractNumId w:val="3"/>
  </w:num>
  <w:num w:numId="7" w16cid:durableId="171410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3"/>
    <w:rsid w:val="000A7506"/>
    <w:rsid w:val="000B45F1"/>
    <w:rsid w:val="000C727D"/>
    <w:rsid w:val="000F42E4"/>
    <w:rsid w:val="001015F0"/>
    <w:rsid w:val="0010334E"/>
    <w:rsid w:val="002A45D3"/>
    <w:rsid w:val="002C17D8"/>
    <w:rsid w:val="002C2C47"/>
    <w:rsid w:val="00307513"/>
    <w:rsid w:val="00386730"/>
    <w:rsid w:val="00411D8E"/>
    <w:rsid w:val="004362D6"/>
    <w:rsid w:val="00445067"/>
    <w:rsid w:val="004501E4"/>
    <w:rsid w:val="0046466E"/>
    <w:rsid w:val="0047083B"/>
    <w:rsid w:val="004E6BD1"/>
    <w:rsid w:val="004F4826"/>
    <w:rsid w:val="005F260F"/>
    <w:rsid w:val="00765C74"/>
    <w:rsid w:val="007D25F7"/>
    <w:rsid w:val="0084386F"/>
    <w:rsid w:val="00855544"/>
    <w:rsid w:val="00887787"/>
    <w:rsid w:val="00947642"/>
    <w:rsid w:val="00972E33"/>
    <w:rsid w:val="009E4B3B"/>
    <w:rsid w:val="00A024A6"/>
    <w:rsid w:val="00AD2C06"/>
    <w:rsid w:val="00AD3C6C"/>
    <w:rsid w:val="00AF02C3"/>
    <w:rsid w:val="00C76B0B"/>
    <w:rsid w:val="00D24FE0"/>
    <w:rsid w:val="00D45E07"/>
    <w:rsid w:val="00D72A3C"/>
    <w:rsid w:val="00E14502"/>
    <w:rsid w:val="00E92242"/>
    <w:rsid w:val="00E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1F0"/>
  <w15:chartTrackingRefBased/>
  <w15:docId w15:val="{10400EC5-9A34-784B-BB4D-656EF5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yal/Library/CloudStorage/OneDrive-UniversityofNewBrunswick/CS1073/Assignments/Assignment1/Assign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Assignment1.dotx</Template>
  <TotalTime>17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Faheem Khan</dc:creator>
  <cp:keywords/>
  <dc:description/>
  <cp:lastModifiedBy>Daniyal Khan</cp:lastModifiedBy>
  <cp:revision>21</cp:revision>
  <dcterms:created xsi:type="dcterms:W3CDTF">2024-01-11T22:39:00Z</dcterms:created>
  <dcterms:modified xsi:type="dcterms:W3CDTF">2024-01-17T14:53:00Z</dcterms:modified>
</cp:coreProperties>
</file>